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6B67F911" w:rsidR="00AB0981" w:rsidRPr="00A97A53" w:rsidRDefault="0005021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EDB1C7F" w:rsidR="00AB0981" w:rsidRPr="00A97A53" w:rsidRDefault="0005021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Aeschlimann, Kramer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7C7824D0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1C2AE8DF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FA2542">
              <w:rPr>
                <w:color w:val="0070C0"/>
                <w:sz w:val="36"/>
              </w:rPr>
              <w:t>Programm-Opener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7C7824D0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E03B4DD" w:rsidR="0016494F" w:rsidRPr="00A072F1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>
              <w:rPr>
                <w:rFonts w:cs="Arial"/>
                <w:color w:val="0070C0"/>
                <w:sz w:val="20"/>
              </w:rPr>
              <w:t>Mit dem Programm sollen</w:t>
            </w:r>
            <w:r w:rsidR="0005021D">
              <w:rPr>
                <w:rFonts w:cs="Arial"/>
                <w:color w:val="0070C0"/>
                <w:sz w:val="20"/>
              </w:rPr>
              <w:t xml:space="preserve"> zuvor festgelegte Programme geöffnet werden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021B23EC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</w:t>
            </w:r>
            <w:r w:rsidR="0005021D">
              <w:rPr>
                <w:rFonts w:ascii="Arial" w:hAnsi="Arial" w:cs="Arial"/>
                <w:color w:val="0070C0"/>
                <w:sz w:val="20"/>
              </w:rPr>
              <w:t>öffnet verschiedene Programme.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66102ED1" w14:textId="600A8AB5" w:rsidR="00872449" w:rsidRDefault="0005021D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Benutzerfreundlich</w:t>
            </w:r>
          </w:p>
          <w:p w14:paraId="0F78336C" w14:textId="3697718F" w:rsidR="0005021D" w:rsidRPr="007272DC" w:rsidRDefault="0005021D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Gui erstellen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 w:rsidRPr="7C7824D0">
              <w:rPr>
                <w:rFonts w:cs="Arial"/>
                <w:color w:val="0070C0"/>
                <w:sz w:val="20"/>
              </w:rPr>
              <w:t>(Skizze / Mockup)</w:t>
            </w:r>
          </w:p>
          <w:p w14:paraId="5F6CD69C" w14:textId="142C8031" w:rsidR="0006588A" w:rsidRDefault="4F4DD923" w:rsidP="7C7824D0">
            <w:pPr>
              <w:rPr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40989A" wp14:editId="4E8AD218">
                  <wp:extent cx="4231640" cy="5181600"/>
                  <wp:effectExtent l="0" t="0" r="0" b="0"/>
                  <wp:docPr id="639859752" name="Grafik 639859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2CD18" w14:textId="34CD09CB" w:rsidR="0016494F" w:rsidRPr="00A542EC" w:rsidRDefault="0016494F" w:rsidP="003C0772">
            <w:pPr>
              <w:rPr>
                <w:rFonts w:cs="Arial"/>
                <w:color w:val="0070C0"/>
                <w:sz w:val="20"/>
              </w:rPr>
            </w:pPr>
          </w:p>
        </w:tc>
      </w:tr>
      <w:tr w:rsidR="0016494F" w14:paraId="3BA60A33" w14:textId="77777777" w:rsidTr="7C7824D0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7811DC67" w:rsidR="00A47D35" w:rsidRDefault="003C0772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Mehrere zuvor Konfigurierte </w:t>
            </w:r>
            <w:r w:rsidR="00163446">
              <w:rPr>
                <w:rFonts w:cs="Arial"/>
                <w:color w:val="0070C0"/>
                <w:sz w:val="20"/>
              </w:rPr>
              <w:t>Programme öffnen</w:t>
            </w:r>
          </w:p>
          <w:p w14:paraId="7811DA65" w14:textId="300C3BDE" w:rsidR="00A47D35" w:rsidRDefault="0016344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Zu öffnende Programme öffnen</w:t>
            </w: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466585CD" w:rsidR="00400556" w:rsidRDefault="0021623D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Dark Mode</w:t>
            </w: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1B4F2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B4F2C" w:rsidRPr="008A5948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1B4F2C" w:rsidRPr="006C1649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>
              <w:rPr>
                <w:b w:val="0"/>
                <w:sz w:val="22"/>
                <w:szCs w:val="22"/>
              </w:rPr>
              <w:t>, Kollaborationsplattform, GitHub Repos *, Lehrerzugang</w:t>
            </w:r>
          </w:p>
          <w:p w14:paraId="794AD183" w14:textId="5651FA59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B4F2C" w:rsidRPr="008A5948" w:rsidRDefault="001B4F2C" w:rsidP="001B4F2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5A5DEE6D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41B49F71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1B4F2C" w:rsidRPr="008A5948" w14:paraId="097AE826" w14:textId="77777777" w:rsidTr="00A542EC">
        <w:tc>
          <w:tcPr>
            <w:tcW w:w="546" w:type="dxa"/>
          </w:tcPr>
          <w:p w14:paraId="0D794514" w14:textId="77777777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1B4F2C" w:rsidRPr="006C1649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B4F2C" w:rsidRPr="008A5948" w:rsidRDefault="001B4F2C" w:rsidP="001B4F2C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6B2B51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  <w:tc>
          <w:tcPr>
            <w:tcW w:w="2085" w:type="dxa"/>
            <w:shd w:val="clear" w:color="auto" w:fill="F2F2F2"/>
          </w:tcPr>
          <w:p w14:paraId="09B54092" w14:textId="5B5718A0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1B4F2C" w:rsidRPr="008A5948" w14:paraId="51DA8562" w14:textId="77777777" w:rsidTr="00A542EC">
        <w:tc>
          <w:tcPr>
            <w:tcW w:w="546" w:type="dxa"/>
          </w:tcPr>
          <w:p w14:paraId="4B28BBBE" w14:textId="2BB54234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 (Nur LB2)</w:t>
            </w:r>
          </w:p>
          <w:p w14:paraId="3480974E" w14:textId="29A14B26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08BEC20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6689DC6F" w14:textId="63FA368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1B4F2C" w:rsidRPr="008A5948" w14:paraId="1FE11EDD" w14:textId="77777777" w:rsidTr="00A542EC">
        <w:tc>
          <w:tcPr>
            <w:tcW w:w="546" w:type="dxa"/>
          </w:tcPr>
          <w:p w14:paraId="473BF27E" w14:textId="77777777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1B4F2C" w:rsidRPr="009D067C" w:rsidRDefault="001B4F2C" w:rsidP="001B4F2C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>
              <w:rPr>
                <w:color w:val="7030A0"/>
                <w:sz w:val="22"/>
                <w:szCs w:val="22"/>
              </w:rPr>
              <w:t>2 (LB1) /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1B4F2C" w:rsidRPr="0097231F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110BEC4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5E7616F6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1B4F2C" w:rsidRPr="008A5948" w14:paraId="51A613FE" w14:textId="77777777" w:rsidTr="00A542EC">
        <w:tc>
          <w:tcPr>
            <w:tcW w:w="546" w:type="dxa"/>
          </w:tcPr>
          <w:p w14:paraId="1A69CBFF" w14:textId="77777777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1B4F2C" w:rsidRPr="00885DBC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1B4F2C" w:rsidRPr="00885DBC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B4F2C" w:rsidRPr="008A5948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11755CCE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735BCA2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E363CDB" w14:textId="72CF022C" w:rsidR="4D5A8A7E" w:rsidRDefault="4D5A8A7E" w:rsidP="76707366">
      <w:pPr>
        <w:pStyle w:val="Textkrper"/>
        <w:rPr>
          <w:szCs w:val="24"/>
        </w:rPr>
      </w:pPr>
      <w:r>
        <w:rPr>
          <w:noProof/>
        </w:rPr>
        <w:drawing>
          <wp:inline distT="0" distB="0" distL="0" distR="0" wp14:anchorId="4DACC33D" wp14:editId="746EAE49">
            <wp:extent cx="4572000" cy="3000375"/>
            <wp:effectExtent l="0" t="0" r="0" b="0"/>
            <wp:docPr id="915334828" name="Grafik 91533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r w:rsidR="0035419A">
        <w:rPr>
          <w:color w:val="0070C0"/>
        </w:rPr>
        <w:t xml:space="preserve">Pictogramm,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UseCase (API) </w:t>
      </w:r>
      <w:r w:rsidR="00C041CA">
        <w:rPr>
          <w:color w:val="0070C0"/>
        </w:rPr>
        <w:t xml:space="preserve"> zur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1F67DA54" w:rsidR="003243A1" w:rsidRDefault="00F579AE" w:rsidP="003243A1">
      <w:pPr>
        <w:pStyle w:val="berschrift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58F06" wp14:editId="64FDB63E">
                <wp:simplePos x="0" y="0"/>
                <wp:positionH relativeFrom="page">
                  <wp:posOffset>5715000</wp:posOffset>
                </wp:positionH>
                <wp:positionV relativeFrom="paragraph">
                  <wp:posOffset>438785</wp:posOffset>
                </wp:positionV>
                <wp:extent cx="1783080" cy="883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7E63" w14:textId="353462E4" w:rsidR="00F579AE" w:rsidRDefault="00F579AE">
                            <w:r w:rsidRPr="00F579AE">
                              <w:t>Durch dies</w:t>
                            </w:r>
                            <w:r w:rsidR="00FA2542">
                              <w:t>e</w:t>
                            </w:r>
                            <w:r w:rsidRPr="00F579AE">
                              <w:t xml:space="preserve"> Buttons kann man Automatisch seine Programme öffnen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58F0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50pt;margin-top:34.55pt;width:140.4pt;height:6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" filled="f" stroked="f">
                <v:textbox>
                  <w:txbxContent>
                    <w:p w14:paraId="5ABC7E63" w14:textId="353462E4" w:rsidR="00F579AE" w:rsidRDefault="00F579AE">
                      <w:r w:rsidRPr="00F579AE">
                        <w:t>Durch dies</w:t>
                      </w:r>
                      <w:r w:rsidR="00FA2542">
                        <w:t>e</w:t>
                      </w:r>
                      <w:r w:rsidRPr="00F579AE">
                        <w:t xml:space="preserve"> Buttons kann man Automatisch seine Programme öffnen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413E" w:rsidRPr="0092413E">
        <w:rPr>
          <w:noProof/>
        </w:rPr>
        <w:drawing>
          <wp:anchor distT="0" distB="0" distL="114300" distR="114300" simplePos="0" relativeHeight="251658240" behindDoc="0" locked="0" layoutInCell="1" allowOverlap="1" wp14:anchorId="2092CDFC" wp14:editId="169A3AA0">
            <wp:simplePos x="0" y="0"/>
            <wp:positionH relativeFrom="column">
              <wp:posOffset>-146050</wp:posOffset>
            </wp:positionH>
            <wp:positionV relativeFrom="paragraph">
              <wp:posOffset>332105</wp:posOffset>
            </wp:positionV>
            <wp:extent cx="4636135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479" y="21464"/>
                <wp:lineTo x="2147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3A1">
        <w:t>Graphische Benutzer Schnittstelle (GUI)</w:t>
      </w:r>
      <w:r w:rsidR="003B6907">
        <w:t xml:space="preserve"> zur Konfiguration des Ablaufs</w:t>
      </w:r>
    </w:p>
    <w:p w14:paraId="4DC50931" w14:textId="0F46D6C5" w:rsidR="003243A1" w:rsidRDefault="00F579AE" w:rsidP="003243A1">
      <w:pPr>
        <w:pStyle w:val="Textkrp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A575" wp14:editId="2DEFB050">
                <wp:simplePos x="0" y="0"/>
                <wp:positionH relativeFrom="column">
                  <wp:posOffset>1473200</wp:posOffset>
                </wp:positionH>
                <wp:positionV relativeFrom="paragraph">
                  <wp:posOffset>1128395</wp:posOffset>
                </wp:positionV>
                <wp:extent cx="3509010" cy="621030"/>
                <wp:effectExtent l="57150" t="57150" r="53340" b="8382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010" cy="621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1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16pt;margin-top:88.85pt;width:276.3pt;height:48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11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34289" wp14:editId="0851005A">
                <wp:simplePos x="0" y="0"/>
                <wp:positionH relativeFrom="column">
                  <wp:posOffset>1477010</wp:posOffset>
                </wp:positionH>
                <wp:positionV relativeFrom="paragraph">
                  <wp:posOffset>194945</wp:posOffset>
                </wp:positionV>
                <wp:extent cx="3421380" cy="312420"/>
                <wp:effectExtent l="57150" t="38100" r="64770" b="12573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38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E8C1" id="Gerade Verbindung mit Pfeil 6" o:spid="_x0000_s1026" type="#_x0000_t32" style="position:absolute;margin-left:116.3pt;margin-top:15.35pt;width:269.4pt;height:24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11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2B280" wp14:editId="2E5DB67B">
                <wp:simplePos x="0" y="0"/>
                <wp:positionH relativeFrom="column">
                  <wp:posOffset>3732530</wp:posOffset>
                </wp:positionH>
                <wp:positionV relativeFrom="paragraph">
                  <wp:posOffset>194945</wp:posOffset>
                </wp:positionV>
                <wp:extent cx="1150620" cy="350520"/>
                <wp:effectExtent l="38100" t="38100" r="68580" b="10668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6F9C7" id="Gerade Verbindung mit Pfeil 5" o:spid="_x0000_s1026" type="#_x0000_t32" style="position:absolute;margin-left:293.9pt;margin-top:15.35pt;width:90.6pt;height:2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92A6CD" w14:textId="3191CCF4" w:rsidR="003243A1" w:rsidRDefault="00F579AE" w:rsidP="003243A1">
      <w:pPr>
        <w:pStyle w:val="Textkrp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9759F8" wp14:editId="54E90755">
                <wp:simplePos x="0" y="0"/>
                <wp:positionH relativeFrom="page">
                  <wp:align>right</wp:align>
                </wp:positionH>
                <wp:positionV relativeFrom="paragraph">
                  <wp:posOffset>301625</wp:posOffset>
                </wp:positionV>
                <wp:extent cx="1783080" cy="11811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D72B" w14:textId="65F1A084" w:rsidR="00F579AE" w:rsidRDefault="00F579AE" w:rsidP="00F579AE">
                            <w:r>
                              <w:t>Hier stehen die ausgewählten Programme drinnen. In dem kleinen Kästchen kann man sie ab- oder auswählen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59F8" id="_x0000_s1027" type="#_x0000_t202" style="position:absolute;margin-left:89.2pt;margin-top:23.75pt;width:140.4pt;height:9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" filled="f" stroked="f">
                <v:textbox>
                  <w:txbxContent>
                    <w:p w14:paraId="6950D72B" w14:textId="65F1A084" w:rsidR="00F579AE" w:rsidRDefault="00F579AE" w:rsidP="00F579AE">
                      <w:r>
                        <w:t>Hier stehen die ausgewählten Programme drinnen. In dem kleinen Kästchen kann man sie ab- oder auswählen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B8A7A" wp14:editId="1143731C">
                <wp:simplePos x="0" y="0"/>
                <wp:positionH relativeFrom="column">
                  <wp:posOffset>3740150</wp:posOffset>
                </wp:positionH>
                <wp:positionV relativeFrom="paragraph">
                  <wp:posOffset>4445</wp:posOffset>
                </wp:positionV>
                <wp:extent cx="1234440" cy="449580"/>
                <wp:effectExtent l="38100" t="38100" r="60960" b="8382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C5BF" id="Gerade Verbindung mit Pfeil 8" o:spid="_x0000_s1026" type="#_x0000_t32" style="position:absolute;margin-left:294.5pt;margin-top:.35pt;width:97.2pt;height:35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A0AFDB" w14:textId="43CBA793" w:rsidR="0092413E" w:rsidRDefault="00FD6160" w:rsidP="003243A1">
      <w:pPr>
        <w:pStyle w:val="Textkrp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E2BBAF" wp14:editId="11BFFE31">
                <wp:simplePos x="0" y="0"/>
                <wp:positionH relativeFrom="page">
                  <wp:posOffset>5747385</wp:posOffset>
                </wp:positionH>
                <wp:positionV relativeFrom="paragraph">
                  <wp:posOffset>1641475</wp:posOffset>
                </wp:positionV>
                <wp:extent cx="1621790" cy="80518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B0F0D" w14:textId="51FEFBA2" w:rsidR="00FD6160" w:rsidRDefault="00FD6160" w:rsidP="00FD6160">
                            <w:r>
                              <w:t>Durch diese Buttons kommt man in das nächste GUI.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BBAF" id="_x0000_s1028" type="#_x0000_t202" style="position:absolute;margin-left:452.55pt;margin-top:129.25pt;width:127.7pt;height: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" filled="f" stroked="f">
                <v:textbox>
                  <w:txbxContent>
                    <w:p w14:paraId="3C4B0F0D" w14:textId="51FEFBA2" w:rsidR="00FD6160" w:rsidRDefault="00FD6160" w:rsidP="00FD6160">
                      <w:r>
                        <w:t>Durch diese Buttons kommt man in das nächste GUI.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79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62891" wp14:editId="7F00E9CE">
                <wp:simplePos x="0" y="0"/>
                <wp:positionH relativeFrom="margin">
                  <wp:posOffset>3567209</wp:posOffset>
                </wp:positionH>
                <wp:positionV relativeFrom="paragraph">
                  <wp:posOffset>1570189</wp:posOffset>
                </wp:positionV>
                <wp:extent cx="1244048" cy="630141"/>
                <wp:effectExtent l="38100" t="38100" r="70485" b="9398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048" cy="630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A855" id="Gerade Verbindung mit Pfeil 11" o:spid="_x0000_s1026" type="#_x0000_t32" style="position:absolute;margin-left:280.9pt;margin-top:123.65pt;width:97.95pt;height:49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F579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0B15D" wp14:editId="1C7A4684">
                <wp:simplePos x="0" y="0"/>
                <wp:positionH relativeFrom="column">
                  <wp:posOffset>1336040</wp:posOffset>
                </wp:positionH>
                <wp:positionV relativeFrom="paragraph">
                  <wp:posOffset>1577975</wp:posOffset>
                </wp:positionV>
                <wp:extent cx="3509010" cy="621030"/>
                <wp:effectExtent l="57150" t="57150" r="53340" b="8382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010" cy="621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7D1" id="Gerade Verbindung mit Pfeil 10" o:spid="_x0000_s1026" type="#_x0000_t32" style="position:absolute;margin-left:105.2pt;margin-top:124.25pt;width:276.3pt;height:48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AA93AC" w14:textId="7981CFEB" w:rsidR="005611A5" w:rsidRDefault="005611A5" w:rsidP="003243A1">
      <w:pPr>
        <w:pStyle w:val="Textkrper"/>
      </w:pPr>
    </w:p>
    <w:p w14:paraId="4B1758F6" w14:textId="7A3A14C1" w:rsidR="005611A5" w:rsidRDefault="005611A5" w:rsidP="003243A1">
      <w:pPr>
        <w:pStyle w:val="Textkrper"/>
      </w:pPr>
      <w:r>
        <w:t>Das ist das Start GUI. Durch beide untere Buttons kommt man in das nächste GUI.</w:t>
      </w:r>
    </w:p>
    <w:p w14:paraId="7C0A3043" w14:textId="70C50CF0" w:rsidR="0092413E" w:rsidRDefault="003B3B98" w:rsidP="003243A1">
      <w:pPr>
        <w:pStyle w:val="Textkrp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A131CF" wp14:editId="0A7F926A">
                <wp:simplePos x="0" y="0"/>
                <wp:positionH relativeFrom="page">
                  <wp:align>right</wp:align>
                </wp:positionH>
                <wp:positionV relativeFrom="paragraph">
                  <wp:posOffset>602615</wp:posOffset>
                </wp:positionV>
                <wp:extent cx="1752600" cy="1489075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8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5381" w14:textId="3F8D3490" w:rsidR="003B3B98" w:rsidRDefault="007B13CD" w:rsidP="003B3B98">
                            <w:r>
                              <w:t>Feld,</w:t>
                            </w:r>
                            <w:r w:rsidR="003B3B98">
                              <w:t xml:space="preserve"> um den Pfad des Programmes hinzuzufügen oder mit dem Durchsuchen Button </w:t>
                            </w:r>
                            <w:r>
                              <w:t>im Explorer suchen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31CF" id="_x0000_s1029" type="#_x0000_t202" style="position:absolute;margin-left:86.8pt;margin-top:47.45pt;width:138pt;height:117.2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" filled="f" stroked="f">
                <v:textbox>
                  <w:txbxContent>
                    <w:p w14:paraId="535E5381" w14:textId="3F8D3490" w:rsidR="003B3B98" w:rsidRDefault="007B13CD" w:rsidP="003B3B98">
                      <w:r>
                        <w:t>Feld,</w:t>
                      </w:r>
                      <w:r w:rsidR="003B3B98">
                        <w:t xml:space="preserve"> um den Pfad des Programmes hinzuzufügen oder mit dem Durchsuchen Button </w:t>
                      </w:r>
                      <w:r>
                        <w:t>im Explorer suchen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CF4AD" wp14:editId="6E166607">
                <wp:simplePos x="0" y="0"/>
                <wp:positionH relativeFrom="margin">
                  <wp:posOffset>3681961</wp:posOffset>
                </wp:positionH>
                <wp:positionV relativeFrom="paragraph">
                  <wp:posOffset>983960</wp:posOffset>
                </wp:positionV>
                <wp:extent cx="1236518" cy="255963"/>
                <wp:effectExtent l="57150" t="38100" r="59055" b="12509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518" cy="255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79EF" id="Gerade Verbindung mit Pfeil 13" o:spid="_x0000_s1026" type="#_x0000_t32" style="position:absolute;margin-left:289.9pt;margin-top:77.5pt;width:97.35pt;height:20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47C4E0" wp14:editId="3C936B80">
                <wp:simplePos x="0" y="0"/>
                <wp:positionH relativeFrom="page">
                  <wp:posOffset>5873750</wp:posOffset>
                </wp:positionH>
                <wp:positionV relativeFrom="paragraph">
                  <wp:posOffset>3531062</wp:posOffset>
                </wp:positionV>
                <wp:extent cx="1621790" cy="805180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D6E22" w14:textId="30418C30" w:rsidR="003B3B98" w:rsidRDefault="003B3B98" w:rsidP="003B3B98">
                            <w:r>
                              <w:t>Button um das ausgewählte Programm hinzuzufügen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C4E0" id="_x0000_s1030" type="#_x0000_t202" style="position:absolute;margin-left:462.5pt;margin-top:278.05pt;width:127.7pt;height:6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" filled="f" stroked="f">
                <v:textbox>
                  <w:txbxContent>
                    <w:p w14:paraId="404D6E22" w14:textId="30418C30" w:rsidR="003B3B98" w:rsidRDefault="003B3B98" w:rsidP="003B3B98">
                      <w:r>
                        <w:t>Button um das ausgewählte Programm hinzuzufügen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718EA" wp14:editId="1FC95FF5">
                <wp:simplePos x="0" y="0"/>
                <wp:positionH relativeFrom="margin">
                  <wp:posOffset>3978102</wp:posOffset>
                </wp:positionH>
                <wp:positionV relativeFrom="paragraph">
                  <wp:posOffset>3886489</wp:posOffset>
                </wp:positionV>
                <wp:extent cx="912668" cy="120592"/>
                <wp:effectExtent l="38100" t="38100" r="59055" b="12763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668" cy="120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BECF" id="Gerade Verbindung mit Pfeil 15" o:spid="_x0000_s1026" type="#_x0000_t32" style="position:absolute;margin-left:313.25pt;margin-top:306pt;width:71.85pt;height: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C63F0" wp14:editId="46623EE8">
                <wp:simplePos x="0" y="0"/>
                <wp:positionH relativeFrom="column">
                  <wp:posOffset>-88207</wp:posOffset>
                </wp:positionH>
                <wp:positionV relativeFrom="paragraph">
                  <wp:posOffset>1164070</wp:posOffset>
                </wp:positionV>
                <wp:extent cx="4351713" cy="661440"/>
                <wp:effectExtent l="57150" t="19050" r="67945" b="10096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713" cy="661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3FC6E" id="Ellipse 14" o:spid="_x0000_s1026" style="position:absolute;margin-left:-6.95pt;margin-top:91.65pt;width:342.65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5611A5" w:rsidRPr="0092413E">
        <w:rPr>
          <w:noProof/>
        </w:rPr>
        <w:drawing>
          <wp:anchor distT="0" distB="0" distL="114300" distR="114300" simplePos="0" relativeHeight="251659264" behindDoc="0" locked="0" layoutInCell="1" allowOverlap="1" wp14:anchorId="1FC1BEA9" wp14:editId="11FAE7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44365" cy="4351020"/>
            <wp:effectExtent l="0" t="0" r="0" b="0"/>
            <wp:wrapTopAndBottom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72" cy="435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Das ist das GUI für das hinzufügen der Programme</w:t>
      </w:r>
    </w:p>
    <w:p w14:paraId="1791567D" w14:textId="259C02ED" w:rsidR="0092413E" w:rsidRDefault="0092413E" w:rsidP="003243A1">
      <w:pPr>
        <w:pStyle w:val="Textkrper"/>
      </w:pPr>
    </w:p>
    <w:p w14:paraId="1AEF4AF4" w14:textId="562D6525" w:rsidR="0092413E" w:rsidRDefault="0092413E" w:rsidP="003243A1">
      <w:pPr>
        <w:pStyle w:val="Textkrper"/>
      </w:pPr>
    </w:p>
    <w:p w14:paraId="5418E179" w14:textId="50890624" w:rsidR="0092413E" w:rsidRDefault="0092413E" w:rsidP="003243A1">
      <w:pPr>
        <w:pStyle w:val="Textkrper"/>
      </w:pPr>
    </w:p>
    <w:p w14:paraId="5248E7CF" w14:textId="7F8B61FF" w:rsidR="0092413E" w:rsidRDefault="0092413E" w:rsidP="003243A1">
      <w:pPr>
        <w:pStyle w:val="Textkrper"/>
      </w:pPr>
    </w:p>
    <w:p w14:paraId="43C114BA" w14:textId="614503ED" w:rsidR="0092413E" w:rsidRDefault="0092413E" w:rsidP="003243A1">
      <w:pPr>
        <w:pStyle w:val="Textkrper"/>
      </w:pPr>
    </w:p>
    <w:p w14:paraId="2FB48B91" w14:textId="3C5B05CE" w:rsidR="0092413E" w:rsidRDefault="0092413E" w:rsidP="003243A1">
      <w:pPr>
        <w:pStyle w:val="Textkrper"/>
      </w:pPr>
    </w:p>
    <w:p w14:paraId="0AFA784C" w14:textId="45E5A186" w:rsidR="0092413E" w:rsidRDefault="0092413E" w:rsidP="003243A1">
      <w:pPr>
        <w:pStyle w:val="Textkrper"/>
      </w:pPr>
    </w:p>
    <w:p w14:paraId="15726813" w14:textId="66CD0B2B" w:rsidR="0092413E" w:rsidRDefault="0092413E" w:rsidP="003243A1">
      <w:pPr>
        <w:pStyle w:val="Textkrper"/>
      </w:pPr>
    </w:p>
    <w:p w14:paraId="6332692E" w14:textId="1FF9ED85" w:rsidR="00512639" w:rsidRDefault="00512639" w:rsidP="003243A1">
      <w:pPr>
        <w:pStyle w:val="Textkrper"/>
      </w:pPr>
    </w:p>
    <w:p w14:paraId="5219B8B2" w14:textId="3FCF530A" w:rsidR="00512639" w:rsidRDefault="00512639" w:rsidP="003243A1">
      <w:pPr>
        <w:pStyle w:val="Textkrper"/>
      </w:pPr>
    </w:p>
    <w:p w14:paraId="0FB18053" w14:textId="2794B3E4" w:rsidR="00512639" w:rsidRDefault="00512639" w:rsidP="003243A1">
      <w:pPr>
        <w:pStyle w:val="Textkrper"/>
      </w:pPr>
    </w:p>
    <w:p w14:paraId="0EC5ED1A" w14:textId="5A25A58E" w:rsidR="00512639" w:rsidRDefault="00512639" w:rsidP="003243A1">
      <w:pPr>
        <w:pStyle w:val="Textkrper"/>
      </w:pPr>
    </w:p>
    <w:p w14:paraId="714D31BE" w14:textId="397A3B36" w:rsidR="00512639" w:rsidRDefault="00512639" w:rsidP="003243A1">
      <w:pPr>
        <w:pStyle w:val="Textkrper"/>
      </w:pPr>
    </w:p>
    <w:p w14:paraId="41D80553" w14:textId="77777777" w:rsidR="00512639" w:rsidRDefault="00512639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lastRenderedPageBreak/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6A7A2074" w:rsidR="00ED7719" w:rsidRDefault="000D3A03" w:rsidP="00ED7719">
      <w:pPr>
        <w:pStyle w:val="Textkrper"/>
      </w:pPr>
      <w:r>
        <w:t>Siehe UML Aktivitätsdiagramm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2FFCDB73" w14:textId="77777777" w:rsidR="000D3A03" w:rsidRDefault="000D3A03" w:rsidP="000D3A03">
      <w:pPr>
        <w:pStyle w:val="Textkrper"/>
      </w:pPr>
      <w:r>
        <w:t>Siehe UML Aktivitätsdiagramm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4BA9CEBC" w:rsidR="00F55A67" w:rsidRDefault="005845E7">
      <w:pPr>
        <w:spacing w:before="0" w:after="0"/>
        <w:rPr>
          <w:b/>
          <w:sz w:val="28"/>
        </w:rPr>
      </w:pPr>
      <w:r w:rsidRPr="005845E7">
        <w:rPr>
          <w:noProof/>
        </w:rPr>
        <w:drawing>
          <wp:inline distT="0" distB="0" distL="0" distR="0" wp14:anchorId="4C6CE31B" wp14:editId="18145997">
            <wp:extent cx="5939790" cy="4069715"/>
            <wp:effectExtent l="0" t="0" r="381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67"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F5D57F3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</w:t>
      </w:r>
      <w:r w:rsidR="00FA2542">
        <w:rPr>
          <w:b/>
          <w:i/>
          <w:color w:val="0070C0"/>
          <w:lang w:eastAsia="de-DE"/>
        </w:rPr>
        <w:t>Aeschlimann_Kramer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71DF0EB5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</w:t>
      </w:r>
      <w:r w:rsidR="00FA2542">
        <w:rPr>
          <w:b/>
          <w:i/>
          <w:color w:val="0070C0"/>
          <w:lang w:eastAsia="de-DE"/>
        </w:rPr>
        <w:t>Aeschlimann_Kramer_Ausgefüllt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rFonts w:ascii="Wingdings" w:eastAsia="Wingdings" w:hAnsi="Wingdings" w:cs="Wingdings"/>
          <w:bCs/>
          <w:i/>
          <w:color w:val="FF0000"/>
          <w:lang w:eastAsia="de-DE"/>
        </w:rPr>
        <w:t>à</w:t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z.B: $btn_ok_Click)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1B35" w14:textId="77777777" w:rsidR="007349EB" w:rsidRDefault="007349EB">
      <w:r>
        <w:separator/>
      </w:r>
    </w:p>
  </w:endnote>
  <w:endnote w:type="continuationSeparator" w:id="0">
    <w:p w14:paraId="3B431916" w14:textId="77777777" w:rsidR="007349EB" w:rsidRDefault="0073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3E82" w14:textId="77777777" w:rsidR="007349EB" w:rsidRDefault="007349EB">
      <w:r>
        <w:separator/>
      </w:r>
    </w:p>
  </w:footnote>
  <w:footnote w:type="continuationSeparator" w:id="0">
    <w:p w14:paraId="0DED23DB" w14:textId="77777777" w:rsidR="007349EB" w:rsidRDefault="0073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18F7450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</w:t>
    </w:r>
    <w:r w:rsidR="0005021D">
      <w:t>B 2 Aeschlimann, Kramer</w:t>
    </w:r>
    <w:r w:rsidR="003B2AD5">
      <w:rPr>
        <w:color w:val="0070C0"/>
      </w:rPr>
      <w:t xml:space="preserve"> 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4"/>
  </w:num>
  <w:num w:numId="4">
    <w:abstractNumId w:val="24"/>
  </w:num>
  <w:num w:numId="5">
    <w:abstractNumId w:val="24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8"/>
  </w:num>
  <w:num w:numId="13">
    <w:abstractNumId w:val="12"/>
  </w:num>
  <w:num w:numId="14">
    <w:abstractNumId w:val="19"/>
  </w:num>
  <w:num w:numId="15">
    <w:abstractNumId w:val="10"/>
  </w:num>
  <w:num w:numId="16">
    <w:abstractNumId w:val="22"/>
  </w:num>
  <w:num w:numId="17">
    <w:abstractNumId w:val="5"/>
  </w:num>
  <w:num w:numId="18">
    <w:abstractNumId w:val="3"/>
  </w:num>
  <w:num w:numId="19">
    <w:abstractNumId w:val="25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0"/>
  </w:num>
  <w:num w:numId="26">
    <w:abstractNumId w:val="23"/>
  </w:num>
  <w:num w:numId="27">
    <w:abstractNumId w:val="21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021D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A03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3446"/>
    <w:rsid w:val="0016494F"/>
    <w:rsid w:val="001726E7"/>
    <w:rsid w:val="001745EE"/>
    <w:rsid w:val="0018554E"/>
    <w:rsid w:val="00191B2E"/>
    <w:rsid w:val="00195488"/>
    <w:rsid w:val="001B4F2C"/>
    <w:rsid w:val="001C3D38"/>
    <w:rsid w:val="001D34E7"/>
    <w:rsid w:val="0021004E"/>
    <w:rsid w:val="0021623D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3B98"/>
    <w:rsid w:val="003B534F"/>
    <w:rsid w:val="003B6907"/>
    <w:rsid w:val="003C0772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12639"/>
    <w:rsid w:val="00540174"/>
    <w:rsid w:val="005404F4"/>
    <w:rsid w:val="00543700"/>
    <w:rsid w:val="00543F17"/>
    <w:rsid w:val="00557AA8"/>
    <w:rsid w:val="005611A5"/>
    <w:rsid w:val="0056360E"/>
    <w:rsid w:val="00564FED"/>
    <w:rsid w:val="00580DC1"/>
    <w:rsid w:val="0058455F"/>
    <w:rsid w:val="005845E7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349EB"/>
    <w:rsid w:val="00743ACC"/>
    <w:rsid w:val="00755FD5"/>
    <w:rsid w:val="00771FF5"/>
    <w:rsid w:val="00785541"/>
    <w:rsid w:val="00793BCF"/>
    <w:rsid w:val="00794B33"/>
    <w:rsid w:val="007A5B7F"/>
    <w:rsid w:val="007B13CD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220E5"/>
    <w:rsid w:val="0092413E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229AD"/>
    <w:rsid w:val="00C31381"/>
    <w:rsid w:val="00C55324"/>
    <w:rsid w:val="00C63F49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6ECC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868C4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579AE"/>
    <w:rsid w:val="00F72247"/>
    <w:rsid w:val="00F7323B"/>
    <w:rsid w:val="00F75655"/>
    <w:rsid w:val="00F76CED"/>
    <w:rsid w:val="00F825CB"/>
    <w:rsid w:val="00F93834"/>
    <w:rsid w:val="00FA2542"/>
    <w:rsid w:val="00FA4231"/>
    <w:rsid w:val="00FA4B77"/>
    <w:rsid w:val="00FB4A22"/>
    <w:rsid w:val="00FB6C0D"/>
    <w:rsid w:val="00FB767A"/>
    <w:rsid w:val="00FC26F1"/>
    <w:rsid w:val="00FD1FAC"/>
    <w:rsid w:val="00FD5180"/>
    <w:rsid w:val="00FD6160"/>
    <w:rsid w:val="00FE75AD"/>
    <w:rsid w:val="00FE76B1"/>
    <w:rsid w:val="4D5A8A7E"/>
    <w:rsid w:val="4F4DD923"/>
    <w:rsid w:val="76707366"/>
    <w:rsid w:val="7C7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10</Pages>
  <Words>546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Martin Marc Kramer</cp:lastModifiedBy>
  <cp:revision>5</cp:revision>
  <cp:lastPrinted>2009-09-07T09:22:00Z</cp:lastPrinted>
  <dcterms:created xsi:type="dcterms:W3CDTF">2021-09-30T19:55:00Z</dcterms:created>
  <dcterms:modified xsi:type="dcterms:W3CDTF">2021-11-09T07:39:00Z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